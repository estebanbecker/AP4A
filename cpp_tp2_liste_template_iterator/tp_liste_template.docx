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19F5" w:rsidRPr="0092422F" w:rsidRDefault="00271EFD" w:rsidP="0092422F">
      <w:pPr>
        <w:pStyle w:val="NormalWeb"/>
        <w:jc w:val="center"/>
        <w:rPr>
          <w:b/>
        </w:rPr>
      </w:pPr>
      <w:r>
        <w:rPr>
          <w:b/>
        </w:rPr>
        <w:t xml:space="preserve">TP liste en récursif avec </w:t>
      </w:r>
      <w:proofErr w:type="spellStart"/>
      <w:r>
        <w:rPr>
          <w:b/>
        </w:rPr>
        <w:t>template</w:t>
      </w:r>
      <w:proofErr w:type="spellEnd"/>
      <w:r>
        <w:rPr>
          <w:b/>
        </w:rPr>
        <w:t xml:space="preserve"> et itérateur</w:t>
      </w:r>
    </w:p>
    <w:p w:rsidR="00BC19F5" w:rsidRDefault="00BC19F5" w:rsidP="00294253"/>
    <w:p w:rsidR="00621D7A" w:rsidRDefault="00621D7A" w:rsidP="00294253">
      <w:pPr>
        <w:pStyle w:val="Corpsdetexte"/>
      </w:pPr>
    </w:p>
    <w:p w:rsidR="006D4E28" w:rsidRDefault="006D4E28" w:rsidP="00294253">
      <w:pPr>
        <w:pStyle w:val="Corpsdetexte"/>
      </w:pPr>
      <w:r>
        <w:t xml:space="preserve">On considère </w:t>
      </w:r>
      <w:r w:rsidR="00247109">
        <w:t xml:space="preserve">le canevas de la classe Liste </w:t>
      </w:r>
      <w:r w:rsidR="00AF10D4">
        <w:t>(</w:t>
      </w:r>
      <w:proofErr w:type="spellStart"/>
      <w:r w:rsidR="00AF10D4" w:rsidRPr="00AF10D4">
        <w:t>ListeRecursif.h</w:t>
      </w:r>
      <w:proofErr w:type="spellEnd"/>
      <w:r w:rsidR="00AF10D4">
        <w:t xml:space="preserve">) </w:t>
      </w:r>
      <w:r w:rsidR="00247109">
        <w:t xml:space="preserve">avec programme client </w:t>
      </w:r>
      <w:r w:rsidR="00AF10D4">
        <w:t>(main.cpp)</w:t>
      </w:r>
      <w:r w:rsidR="00AF10D4">
        <w:t xml:space="preserve"> </w:t>
      </w:r>
      <w:r w:rsidR="00247109">
        <w:t xml:space="preserve">donnés en attachement. Globalement, l’encodage de la </w:t>
      </w:r>
      <w:r w:rsidR="00AF10D4">
        <w:t xml:space="preserve">classe </w:t>
      </w:r>
      <w:r w:rsidR="00247109">
        <w:t xml:space="preserve">liste est </w:t>
      </w:r>
      <w:r w:rsidR="00AF10D4">
        <w:t xml:space="preserve">en </w:t>
      </w:r>
      <w:r w:rsidR="00247109">
        <w:t>récursif.</w:t>
      </w:r>
    </w:p>
    <w:p w:rsidR="006D4E28" w:rsidRDefault="006D4E28" w:rsidP="00294253">
      <w:pPr>
        <w:pStyle w:val="Corpsdetexte"/>
      </w:pPr>
    </w:p>
    <w:p w:rsidR="006D4E28" w:rsidRPr="00D13EC0" w:rsidRDefault="006D4E28" w:rsidP="00294253">
      <w:pPr>
        <w:pStyle w:val="PrformatHTML"/>
        <w:rPr>
          <w:lang w:val="en-US"/>
        </w:rPr>
      </w:pPr>
      <w:r w:rsidRPr="00D13EC0">
        <w:rPr>
          <w:lang w:val="en-US"/>
        </w:rPr>
        <w:t>template</w:t>
      </w:r>
      <w:r w:rsidRPr="00D13EC0">
        <w:rPr>
          <w:color w:val="C0C0C0"/>
          <w:lang w:val="en-US"/>
        </w:rPr>
        <w:t xml:space="preserve"> </w:t>
      </w:r>
      <w:r w:rsidRPr="00D13EC0">
        <w:rPr>
          <w:lang w:val="en-US"/>
        </w:rPr>
        <w:t>&lt;class</w:t>
      </w:r>
      <w:r w:rsidRPr="00D13EC0">
        <w:rPr>
          <w:color w:val="C0C0C0"/>
          <w:lang w:val="en-US"/>
        </w:rPr>
        <w:t xml:space="preserve"> </w:t>
      </w:r>
      <w:r w:rsidRPr="00D13EC0">
        <w:rPr>
          <w:color w:val="800080"/>
          <w:lang w:val="en-US"/>
        </w:rPr>
        <w:t>T</w:t>
      </w:r>
      <w:r w:rsidRPr="00D13EC0">
        <w:rPr>
          <w:lang w:val="en-US"/>
        </w:rPr>
        <w:t>&gt;</w:t>
      </w:r>
    </w:p>
    <w:p w:rsidR="006D4E28" w:rsidRPr="00D13EC0" w:rsidRDefault="006D4E28" w:rsidP="00294253">
      <w:pPr>
        <w:pStyle w:val="PrformatHTML"/>
        <w:rPr>
          <w:lang w:val="en-US"/>
        </w:rPr>
      </w:pPr>
      <w:r w:rsidRPr="00D13EC0">
        <w:rPr>
          <w:lang w:val="en-US"/>
        </w:rPr>
        <w:t>class</w:t>
      </w:r>
      <w:r w:rsidRPr="00D13EC0">
        <w:rPr>
          <w:color w:val="C0C0C0"/>
          <w:lang w:val="en-US"/>
        </w:rPr>
        <w:t xml:space="preserve"> </w:t>
      </w:r>
      <w:proofErr w:type="spellStart"/>
      <w:r w:rsidRPr="00D13EC0">
        <w:rPr>
          <w:color w:val="800080"/>
          <w:lang w:val="en-US"/>
        </w:rPr>
        <w:t>Liste</w:t>
      </w:r>
      <w:proofErr w:type="spellEnd"/>
      <w:r w:rsidRPr="00D13EC0">
        <w:rPr>
          <w:color w:val="C0C0C0"/>
          <w:lang w:val="en-US"/>
        </w:rPr>
        <w:t xml:space="preserve"> </w:t>
      </w:r>
      <w:r w:rsidRPr="00D13EC0">
        <w:rPr>
          <w:lang w:val="en-US"/>
        </w:rPr>
        <w:t>{</w:t>
      </w:r>
    </w:p>
    <w:p w:rsidR="00EC1008" w:rsidRDefault="00EC1008" w:rsidP="00294253">
      <w:pPr>
        <w:pStyle w:val="PrformatHTML"/>
      </w:pPr>
      <w:r w:rsidRPr="00D13EC0">
        <w:rPr>
          <w:color w:val="C0C0C0"/>
          <w:lang w:val="en-US"/>
        </w:rPr>
        <w:t xml:space="preserve">    </w:t>
      </w:r>
      <w:r>
        <w:rPr>
          <w:color w:val="800080"/>
        </w:rPr>
        <w:t>T</w:t>
      </w:r>
      <w:r>
        <w:rPr>
          <w:color w:val="C0C0C0"/>
        </w:rPr>
        <w:t xml:space="preserve"> </w:t>
      </w:r>
      <w:proofErr w:type="gramStart"/>
      <w:r>
        <w:rPr>
          <w:color w:val="800000"/>
        </w:rPr>
        <w:t>val</w:t>
      </w:r>
      <w:r>
        <w:t>;</w:t>
      </w:r>
      <w:proofErr w:type="gramEnd"/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proofErr w:type="spellStart"/>
      <w:r>
        <w:t>tete</w:t>
      </w:r>
      <w:proofErr w:type="spellEnd"/>
      <w:r>
        <w:rPr>
          <w:color w:val="C0C0C0"/>
        </w:rPr>
        <w:t xml:space="preserve"> </w:t>
      </w:r>
      <w:r>
        <w:t>de</w:t>
      </w:r>
      <w:r>
        <w:rPr>
          <w:color w:val="C0C0C0"/>
        </w:rPr>
        <w:t xml:space="preserve"> </w:t>
      </w:r>
      <w:r>
        <w:t>liste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proofErr w:type="spellStart"/>
      <w:r>
        <w:t>element</w:t>
      </w:r>
      <w:proofErr w:type="spellEnd"/>
    </w:p>
    <w:p w:rsidR="00EC1008" w:rsidRDefault="00EC1008" w:rsidP="00294253">
      <w:pPr>
        <w:pStyle w:val="PrformatHTML"/>
      </w:pPr>
      <w:r>
        <w:rPr>
          <w:color w:val="C0C0C0"/>
        </w:rPr>
        <w:t xml:space="preserve">    </w:t>
      </w:r>
      <w:r>
        <w:rPr>
          <w:color w:val="800080"/>
        </w:rPr>
        <w:t>Liste</w:t>
      </w:r>
      <w:r>
        <w:t>*</w:t>
      </w:r>
      <w:r>
        <w:rPr>
          <w:color w:val="C0C0C0"/>
        </w:rPr>
        <w:t xml:space="preserve"> </w:t>
      </w:r>
      <w:proofErr w:type="gramStart"/>
      <w:r>
        <w:rPr>
          <w:color w:val="800000"/>
        </w:rPr>
        <w:t>reste</w:t>
      </w:r>
      <w:r>
        <w:t>;</w:t>
      </w:r>
      <w:proofErr w:type="gramEnd"/>
      <w:r>
        <w:rPr>
          <w:color w:val="C0C0C0"/>
        </w:rPr>
        <w:t xml:space="preserve"> </w:t>
      </w:r>
      <w:r>
        <w:t>//</w:t>
      </w:r>
      <w:r>
        <w:rPr>
          <w:color w:val="C0C0C0"/>
        </w:rPr>
        <w:t xml:space="preserve"> </w:t>
      </w:r>
      <w:r>
        <w:t>suivi</w:t>
      </w:r>
      <w:r>
        <w:rPr>
          <w:color w:val="C0C0C0"/>
        </w:rPr>
        <w:t xml:space="preserve"> </w:t>
      </w:r>
      <w:r>
        <w:t>d'une</w:t>
      </w:r>
      <w:r>
        <w:rPr>
          <w:color w:val="C0C0C0"/>
        </w:rPr>
        <w:t xml:space="preserve"> </w:t>
      </w:r>
      <w:r>
        <w:t>liste</w:t>
      </w:r>
    </w:p>
    <w:p w:rsidR="00EC1008" w:rsidRDefault="00EC1008" w:rsidP="00294253">
      <w:pPr>
        <w:pStyle w:val="PrformatHTML"/>
      </w:pPr>
      <w:proofErr w:type="gramStart"/>
      <w:r>
        <w:t>public:</w:t>
      </w:r>
      <w:proofErr w:type="gramEnd"/>
    </w:p>
    <w:p w:rsidR="00EC1008" w:rsidRDefault="00EC1008" w:rsidP="00294253">
      <w:pPr>
        <w:pStyle w:val="PrformatHTML"/>
      </w:pPr>
      <w:r>
        <w:t>…</w:t>
      </w:r>
    </w:p>
    <w:p w:rsidR="006F224A" w:rsidRDefault="00EC1008" w:rsidP="00CE25FD">
      <w:pPr>
        <w:pStyle w:val="PrformatHTML"/>
      </w:pPr>
      <w:r>
        <w:t>}</w:t>
      </w:r>
    </w:p>
    <w:p w:rsidR="00CE25FD" w:rsidRDefault="00CE25FD" w:rsidP="00CE25FD">
      <w:pPr>
        <w:pStyle w:val="PrformatHTML"/>
      </w:pPr>
    </w:p>
    <w:p w:rsidR="00751766" w:rsidRDefault="00247109" w:rsidP="00294253">
      <w:pPr>
        <w:pStyle w:val="Corpsdetexte"/>
      </w:pPr>
      <w:r>
        <w:t xml:space="preserve">Il s’agit de donner une implémentation de la liste, de manière à assurer le bon fonction du programme </w:t>
      </w:r>
      <w:proofErr w:type="gramStart"/>
      <w:r>
        <w:t>main(</w:t>
      </w:r>
      <w:proofErr w:type="gramEnd"/>
      <w:r>
        <w:t>) associé</w:t>
      </w:r>
      <w:r w:rsidR="00AF10D4">
        <w:t xml:space="preserve"> (main.cpp)</w:t>
      </w:r>
      <w:r>
        <w:t>. On ajoutera un itérateur à la liste, permettant le parcours de la liste suivant le style générique du C++</w:t>
      </w:r>
      <w:r w:rsidR="0045524C">
        <w:t xml:space="preserve"> de la STL (standard </w:t>
      </w:r>
      <w:proofErr w:type="spellStart"/>
      <w:r w:rsidR="0045524C">
        <w:t>template</w:t>
      </w:r>
      <w:proofErr w:type="spellEnd"/>
      <w:r w:rsidR="0045524C">
        <w:t xml:space="preserve"> library)</w:t>
      </w:r>
      <w:bookmarkStart w:id="0" w:name="_GoBack"/>
      <w:bookmarkEnd w:id="0"/>
      <w:r>
        <w:t>.</w:t>
      </w:r>
    </w:p>
    <w:sectPr w:rsidR="00751766" w:rsidSect="005339F6">
      <w:footerReference w:type="default" r:id="rId7"/>
      <w:pgSz w:w="11906" w:h="16838"/>
      <w:pgMar w:top="709" w:right="1417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510A" w:rsidRDefault="007B510A" w:rsidP="00294253">
      <w:r>
        <w:separator/>
      </w:r>
    </w:p>
  </w:endnote>
  <w:endnote w:type="continuationSeparator" w:id="0">
    <w:p w:rsidR="007B510A" w:rsidRDefault="007B510A" w:rsidP="002942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Bitstream Vera Sans">
    <w:charset w:val="00"/>
    <w:family w:val="swiss"/>
    <w:pitch w:val="variable"/>
    <w:sig w:usb0="800000AF" w:usb1="1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2361858"/>
      <w:docPartObj>
        <w:docPartGallery w:val="Page Numbers (Bottom of Page)"/>
        <w:docPartUnique/>
      </w:docPartObj>
    </w:sdtPr>
    <w:sdtEndPr/>
    <w:sdtContent>
      <w:p w:rsidR="008D70F4" w:rsidRDefault="008D70F4" w:rsidP="00294253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>/</w:t>
        </w:r>
        <w:r w:rsidR="00722FC8">
          <w:t>2</w:t>
        </w:r>
      </w:p>
    </w:sdtContent>
  </w:sdt>
  <w:p w:rsidR="008D70F4" w:rsidRDefault="008D70F4" w:rsidP="00294253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510A" w:rsidRDefault="007B510A" w:rsidP="00294253">
      <w:r>
        <w:separator/>
      </w:r>
    </w:p>
  </w:footnote>
  <w:footnote w:type="continuationSeparator" w:id="0">
    <w:p w:rsidR="007B510A" w:rsidRDefault="007B510A" w:rsidP="0029425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)"/>
      <w:lvlJc w:val="left"/>
      <w:pPr>
        <w:tabs>
          <w:tab w:val="num" w:pos="720"/>
        </w:tabs>
      </w:pPr>
    </w:lvl>
    <w:lvl w:ilvl="1">
      <w:start w:val="1"/>
      <w:numFmt w:val="decimal"/>
      <w:lvlText w:val="%2."/>
      <w:lvlJc w:val="left"/>
      <w:pPr>
        <w:tabs>
          <w:tab w:val="num" w:pos="1080"/>
        </w:tabs>
      </w:pPr>
    </w:lvl>
    <w:lvl w:ilvl="2">
      <w:start w:val="1"/>
      <w:numFmt w:val="decimal"/>
      <w:lvlText w:val="%3."/>
      <w:lvlJc w:val="left"/>
      <w:pPr>
        <w:tabs>
          <w:tab w:val="num" w:pos="1440"/>
        </w:tabs>
      </w:pPr>
    </w:lvl>
    <w:lvl w:ilvl="3">
      <w:start w:val="1"/>
      <w:numFmt w:val="decimal"/>
      <w:lvlText w:val="%4."/>
      <w:lvlJc w:val="left"/>
      <w:pPr>
        <w:tabs>
          <w:tab w:val="num" w:pos="1800"/>
        </w:tabs>
      </w:pPr>
    </w:lvl>
    <w:lvl w:ilvl="4">
      <w:start w:val="1"/>
      <w:numFmt w:val="decimal"/>
      <w:lvlText w:val="%5."/>
      <w:lvlJc w:val="left"/>
      <w:pPr>
        <w:tabs>
          <w:tab w:val="num" w:pos="2160"/>
        </w:tabs>
      </w:pPr>
    </w:lvl>
    <w:lvl w:ilvl="5">
      <w:start w:val="1"/>
      <w:numFmt w:val="decimal"/>
      <w:lvlText w:val="%6."/>
      <w:lvlJc w:val="left"/>
      <w:pPr>
        <w:tabs>
          <w:tab w:val="num" w:pos="2520"/>
        </w:tabs>
      </w:pPr>
    </w:lvl>
    <w:lvl w:ilvl="6">
      <w:start w:val="1"/>
      <w:numFmt w:val="decimal"/>
      <w:lvlText w:val="%7."/>
      <w:lvlJc w:val="left"/>
      <w:pPr>
        <w:tabs>
          <w:tab w:val="num" w:pos="2880"/>
        </w:tabs>
      </w:pPr>
    </w:lvl>
    <w:lvl w:ilvl="7">
      <w:start w:val="1"/>
      <w:numFmt w:val="decimal"/>
      <w:lvlText w:val="%8."/>
      <w:lvlJc w:val="left"/>
      <w:pPr>
        <w:tabs>
          <w:tab w:val="num" w:pos="3240"/>
        </w:tabs>
      </w:pPr>
    </w:lvl>
    <w:lvl w:ilvl="8">
      <w:start w:val="1"/>
      <w:numFmt w:val="decimal"/>
      <w:lvlText w:val="%9."/>
      <w:lvlJc w:val="left"/>
      <w:pPr>
        <w:tabs>
          <w:tab w:val="num" w:pos="3600"/>
        </w:tabs>
      </w:pPr>
    </w:lvl>
  </w:abstractNum>
  <w:abstractNum w:abstractNumId="1" w15:restartNumberingAfterBreak="0">
    <w:nsid w:val="12C8424D"/>
    <w:multiLevelType w:val="singleLevel"/>
    <w:tmpl w:val="040C0017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4F52E21"/>
    <w:multiLevelType w:val="hybridMultilevel"/>
    <w:tmpl w:val="27A4025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9D1BEF"/>
    <w:multiLevelType w:val="hybridMultilevel"/>
    <w:tmpl w:val="529EFDCA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A3407"/>
    <w:multiLevelType w:val="singleLevel"/>
    <w:tmpl w:val="6576BB1E"/>
    <w:lvl w:ilvl="0">
      <w:start w:val="1"/>
      <w:numFmt w:val="decimal"/>
      <w:lvlText w:val="%1)"/>
      <w:legacy w:legacy="1" w:legacySpace="0" w:legacyIndent="360"/>
      <w:lvlJc w:val="left"/>
      <w:pPr>
        <w:ind w:left="360" w:hanging="360"/>
      </w:pPr>
    </w:lvl>
  </w:abstractNum>
  <w:abstractNum w:abstractNumId="5" w15:restartNumberingAfterBreak="0">
    <w:nsid w:val="2BB8622D"/>
    <w:multiLevelType w:val="hybridMultilevel"/>
    <w:tmpl w:val="6D62AEE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225583"/>
    <w:multiLevelType w:val="singleLevel"/>
    <w:tmpl w:val="7302AA14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61B654BE"/>
    <w:multiLevelType w:val="hybridMultilevel"/>
    <w:tmpl w:val="01C2E06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F96"/>
    <w:rsid w:val="0002022E"/>
    <w:rsid w:val="000323CF"/>
    <w:rsid w:val="0004172E"/>
    <w:rsid w:val="00052AF7"/>
    <w:rsid w:val="00086E53"/>
    <w:rsid w:val="000A3B69"/>
    <w:rsid w:val="000C0DBD"/>
    <w:rsid w:val="000E7FC5"/>
    <w:rsid w:val="000F0004"/>
    <w:rsid w:val="000F1CF0"/>
    <w:rsid w:val="000F7240"/>
    <w:rsid w:val="00122CAD"/>
    <w:rsid w:val="001538B1"/>
    <w:rsid w:val="00183891"/>
    <w:rsid w:val="00191591"/>
    <w:rsid w:val="00192177"/>
    <w:rsid w:val="00193FFF"/>
    <w:rsid w:val="001C1F04"/>
    <w:rsid w:val="001C2099"/>
    <w:rsid w:val="001D6736"/>
    <w:rsid w:val="001F4FE6"/>
    <w:rsid w:val="002202DF"/>
    <w:rsid w:val="00247109"/>
    <w:rsid w:val="00263A6A"/>
    <w:rsid w:val="00271EFD"/>
    <w:rsid w:val="00294253"/>
    <w:rsid w:val="002B6C1F"/>
    <w:rsid w:val="003240DE"/>
    <w:rsid w:val="00344DA8"/>
    <w:rsid w:val="0034719F"/>
    <w:rsid w:val="00354BBD"/>
    <w:rsid w:val="003A73E1"/>
    <w:rsid w:val="003D0127"/>
    <w:rsid w:val="004266C6"/>
    <w:rsid w:val="00433E16"/>
    <w:rsid w:val="0045524C"/>
    <w:rsid w:val="00476734"/>
    <w:rsid w:val="004A7078"/>
    <w:rsid w:val="004D17AA"/>
    <w:rsid w:val="004D5534"/>
    <w:rsid w:val="00526385"/>
    <w:rsid w:val="005339F6"/>
    <w:rsid w:val="00551E55"/>
    <w:rsid w:val="00621D7A"/>
    <w:rsid w:val="00696533"/>
    <w:rsid w:val="006B77F1"/>
    <w:rsid w:val="006C4583"/>
    <w:rsid w:val="006D2DB6"/>
    <w:rsid w:val="006D4E28"/>
    <w:rsid w:val="006F19F1"/>
    <w:rsid w:val="006F224A"/>
    <w:rsid w:val="006F4EB9"/>
    <w:rsid w:val="00706D6B"/>
    <w:rsid w:val="00722FC8"/>
    <w:rsid w:val="00751766"/>
    <w:rsid w:val="00786939"/>
    <w:rsid w:val="007942A0"/>
    <w:rsid w:val="0079567A"/>
    <w:rsid w:val="007B510A"/>
    <w:rsid w:val="007E1F96"/>
    <w:rsid w:val="007F0549"/>
    <w:rsid w:val="00824D4E"/>
    <w:rsid w:val="00841FED"/>
    <w:rsid w:val="0084474C"/>
    <w:rsid w:val="008648F5"/>
    <w:rsid w:val="0087606C"/>
    <w:rsid w:val="0089540C"/>
    <w:rsid w:val="008D2808"/>
    <w:rsid w:val="008D70F4"/>
    <w:rsid w:val="0092422F"/>
    <w:rsid w:val="0092775E"/>
    <w:rsid w:val="009345ED"/>
    <w:rsid w:val="009C1CE1"/>
    <w:rsid w:val="009C26D0"/>
    <w:rsid w:val="009C510A"/>
    <w:rsid w:val="009C78E5"/>
    <w:rsid w:val="00A3626B"/>
    <w:rsid w:val="00A51F83"/>
    <w:rsid w:val="00A840CC"/>
    <w:rsid w:val="00AA05CB"/>
    <w:rsid w:val="00AB300E"/>
    <w:rsid w:val="00AE22E4"/>
    <w:rsid w:val="00AF10D4"/>
    <w:rsid w:val="00B36603"/>
    <w:rsid w:val="00B5511E"/>
    <w:rsid w:val="00BC19F5"/>
    <w:rsid w:val="00BC3115"/>
    <w:rsid w:val="00BF696E"/>
    <w:rsid w:val="00C23DC9"/>
    <w:rsid w:val="00C31834"/>
    <w:rsid w:val="00C868C0"/>
    <w:rsid w:val="00CD2578"/>
    <w:rsid w:val="00CE25FD"/>
    <w:rsid w:val="00D0669A"/>
    <w:rsid w:val="00D13EC0"/>
    <w:rsid w:val="00D52A33"/>
    <w:rsid w:val="00DA7B3A"/>
    <w:rsid w:val="00E1165C"/>
    <w:rsid w:val="00E1400C"/>
    <w:rsid w:val="00E27064"/>
    <w:rsid w:val="00E62643"/>
    <w:rsid w:val="00E6320B"/>
    <w:rsid w:val="00E97568"/>
    <w:rsid w:val="00EC1008"/>
    <w:rsid w:val="00EE2F80"/>
    <w:rsid w:val="00F51E7A"/>
    <w:rsid w:val="00FF7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A5C3F65"/>
  <w15:chartTrackingRefBased/>
  <w15:docId w15:val="{47A1B687-B13C-422D-B656-27CA31572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94253"/>
    <w:pPr>
      <w:jc w:val="both"/>
    </w:pPr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semiHidden/>
    <w:pPr>
      <w:spacing w:before="100" w:beforeAutospacing="1" w:after="119"/>
    </w:pPr>
  </w:style>
  <w:style w:type="paragraph" w:styleId="Corpsdetexte">
    <w:name w:val="Body Text"/>
    <w:basedOn w:val="Normal"/>
    <w:semiHidden/>
    <w:pPr>
      <w:spacing w:line="320" w:lineRule="atLeast"/>
    </w:pPr>
    <w:rPr>
      <w:szCs w:val="20"/>
    </w:rPr>
  </w:style>
  <w:style w:type="paragraph" w:customStyle="1" w:styleId="code">
    <w:name w:val="code"/>
    <w:basedOn w:val="Corpsdetexte"/>
    <w:pPr>
      <w:spacing w:line="240" w:lineRule="atLeast"/>
      <w:jc w:val="left"/>
    </w:pPr>
    <w:rPr>
      <w:rFonts w:ascii="Courier New" w:hAnsi="Courier New"/>
      <w:sz w:val="20"/>
    </w:rPr>
  </w:style>
  <w:style w:type="paragraph" w:styleId="Textebrut">
    <w:name w:val="Plain Text"/>
    <w:basedOn w:val="Normal"/>
    <w:semiHidden/>
    <w:rPr>
      <w:rFonts w:ascii="Courier New" w:hAnsi="Courier New"/>
      <w:sz w:val="22"/>
      <w:szCs w:val="20"/>
    </w:rPr>
  </w:style>
  <w:style w:type="paragraph" w:customStyle="1" w:styleId="Program">
    <w:name w:val="Program"/>
    <w:basedOn w:val="Normal"/>
    <w:pPr>
      <w:widowControl w:val="0"/>
      <w:suppressAutoHyphens/>
    </w:pPr>
    <w:rPr>
      <w:rFonts w:ascii="Courier" w:eastAsia="Bitstream Vera Sans" w:hAnsi="Courier"/>
      <w:sz w:val="16"/>
      <w:szCs w:val="20"/>
      <w:lang w:val="en-US"/>
    </w:rPr>
  </w:style>
  <w:style w:type="paragraph" w:customStyle="1" w:styleId="Chaptre">
    <w:name w:val="Chapître"/>
    <w:basedOn w:val="Normal"/>
    <w:next w:val="Normal"/>
    <w:rsid w:val="000E7FC5"/>
    <w:pPr>
      <w:spacing w:after="120"/>
    </w:pPr>
    <w:rPr>
      <w:b/>
      <w:sz w:val="32"/>
      <w:szCs w:val="20"/>
      <w:lang w:val="en-US"/>
    </w:rPr>
  </w:style>
  <w:style w:type="paragraph" w:styleId="Liste2">
    <w:name w:val="List 2"/>
    <w:basedOn w:val="Liste"/>
    <w:semiHidden/>
    <w:rsid w:val="000E7FC5"/>
    <w:pPr>
      <w:tabs>
        <w:tab w:val="left" w:pos="1080"/>
      </w:tabs>
      <w:spacing w:after="80"/>
      <w:ind w:left="1080" w:firstLine="0"/>
      <w:contextualSpacing w:val="0"/>
    </w:pPr>
    <w:rPr>
      <w:szCs w:val="20"/>
    </w:rPr>
  </w:style>
  <w:style w:type="paragraph" w:styleId="Liste">
    <w:name w:val="List"/>
    <w:basedOn w:val="Normal"/>
    <w:uiPriority w:val="99"/>
    <w:unhideWhenUsed/>
    <w:rsid w:val="000E7FC5"/>
    <w:pPr>
      <w:ind w:left="283" w:hanging="283"/>
      <w:contextualSpacing/>
    </w:pPr>
  </w:style>
  <w:style w:type="paragraph" w:styleId="PrformatHTML">
    <w:name w:val="HTML Preformatted"/>
    <w:basedOn w:val="Normal"/>
    <w:link w:val="PrformatHTMLCar"/>
    <w:uiPriority w:val="99"/>
    <w:unhideWhenUsed/>
    <w:rsid w:val="006965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rsid w:val="00696533"/>
    <w:rPr>
      <w:rFonts w:ascii="Courier New" w:hAnsi="Courier New" w:cs="Courier New"/>
    </w:rPr>
  </w:style>
  <w:style w:type="paragraph" w:styleId="Paragraphedeliste">
    <w:name w:val="List Paragraph"/>
    <w:basedOn w:val="Normal"/>
    <w:uiPriority w:val="34"/>
    <w:qFormat/>
    <w:rsid w:val="00433E1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D70F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D70F4"/>
    <w:rPr>
      <w:sz w:val="24"/>
      <w:szCs w:val="24"/>
    </w:rPr>
  </w:style>
  <w:style w:type="paragraph" w:styleId="Pieddepage">
    <w:name w:val="footer"/>
    <w:basedOn w:val="Normal"/>
    <w:link w:val="PieddepageCar"/>
    <w:uiPriority w:val="99"/>
    <w:unhideWhenUsed/>
    <w:rsid w:val="008D70F4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D70F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65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8548EEA5.dotm</Template>
  <TotalTime>168</TotalTime>
  <Pages>1</Pages>
  <Words>96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Médian LO43 – Printemps 2009 – Partie 1</vt:lpstr>
    </vt:vector>
  </TitlesOfParts>
  <Company>UTBM</Company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Médian LO43 – Printemps 2009 – Partie 1</dc:title>
  <dc:subject/>
  <dc:creator>creput</dc:creator>
  <cp:keywords/>
  <cp:lastModifiedBy>Jean-Charles CREPUT</cp:lastModifiedBy>
  <cp:revision>72</cp:revision>
  <dcterms:created xsi:type="dcterms:W3CDTF">2021-04-20T09:17:00Z</dcterms:created>
  <dcterms:modified xsi:type="dcterms:W3CDTF">2023-03-23T09:38:00Z</dcterms:modified>
</cp:coreProperties>
</file>